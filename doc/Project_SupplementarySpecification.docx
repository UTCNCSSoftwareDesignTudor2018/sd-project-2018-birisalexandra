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848" w:rsidRPr="00AD232E" w:rsidRDefault="00C64848" w:rsidP="00C64848">
      <w:pPr>
        <w:pStyle w:val="Title"/>
        <w:jc w:val="right"/>
        <w:rPr>
          <w:rFonts w:ascii="Times New Roman" w:hAnsi="Times New Roman"/>
        </w:rPr>
      </w:pPr>
      <w:fldSimple w:instr=" SUBJECT  \* MERGEFORMAT ">
        <w:r>
          <w:rPr>
            <w:rFonts w:ascii="Times New Roman" w:hAnsi="Times New Roman"/>
          </w:rPr>
          <w:t>Online Book System</w:t>
        </w:r>
      </w:fldSimple>
    </w:p>
    <w:p w:rsidR="00E421C6" w:rsidRPr="00400EB4" w:rsidRDefault="00DF1923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C64848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C64848">
            <w:pPr>
              <w:pStyle w:val="Tabletext"/>
            </w:pPr>
            <w:r>
              <w:t>18/03/18</w:t>
            </w:r>
          </w:p>
        </w:tc>
        <w:tc>
          <w:tcPr>
            <w:tcW w:w="1152" w:type="dxa"/>
          </w:tcPr>
          <w:p w:rsidR="00E421C6" w:rsidRPr="00400EB4" w:rsidRDefault="00C6484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21C6" w:rsidRPr="00400EB4" w:rsidRDefault="00C64848">
            <w:pPr>
              <w:pStyle w:val="Tabletext"/>
            </w:pPr>
            <w:r>
              <w:t>Setting the first non-functional requirements and design constraints</w:t>
            </w:r>
          </w:p>
        </w:tc>
        <w:tc>
          <w:tcPr>
            <w:tcW w:w="2304" w:type="dxa"/>
          </w:tcPr>
          <w:p w:rsidR="00E421C6" w:rsidRPr="00400EB4" w:rsidRDefault="00C64848">
            <w:pPr>
              <w:pStyle w:val="Tabletext"/>
            </w:pPr>
            <w:r>
              <w:t>Biris Alexandra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DF1923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DF1923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DF1923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DF1923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F1923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DF1923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F1923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DF1923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F1923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DF1923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F1923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DF1923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F1923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DF1923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DF1923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DF1923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:rsidR="00E421C6" w:rsidRPr="00F74CF8" w:rsidRDefault="00AD64E8" w:rsidP="00F74CF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  <w:r w:rsidRPr="00400EB4">
        <w:t xml:space="preserve"> </w:t>
      </w:r>
    </w:p>
    <w:p w:rsidR="00E421C6" w:rsidRPr="00D82085" w:rsidRDefault="00AD64E8" w:rsidP="00D82085">
      <w:pPr>
        <w:pStyle w:val="InfoBlue"/>
        <w:rPr>
          <w:i w:val="0"/>
          <w:color w:val="auto"/>
          <w:sz w:val="24"/>
        </w:rPr>
      </w:pPr>
      <w:r w:rsidRPr="00D82085">
        <w:rPr>
          <w:i w:val="0"/>
          <w:color w:val="auto"/>
          <w:sz w:val="24"/>
        </w:rPr>
        <w:t xml:space="preserve">The </w:t>
      </w:r>
      <w:r w:rsidRPr="00D82085">
        <w:rPr>
          <w:b/>
          <w:bCs/>
          <w:i w:val="0"/>
          <w:color w:val="auto"/>
          <w:sz w:val="24"/>
        </w:rPr>
        <w:t>Supplementary Specification</w:t>
      </w:r>
      <w:r w:rsidRPr="00D82085">
        <w:rPr>
          <w:i w:val="0"/>
          <w:color w:val="auto"/>
          <w:sz w:val="24"/>
        </w:rPr>
        <w:t xml:space="preserve"> captures the system requirements that are not readily captured in the use cases of the use-case model. Such requirements include: </w:t>
      </w:r>
    </w:p>
    <w:p w:rsidR="00E421C6" w:rsidRPr="00D82085" w:rsidRDefault="001C38D6" w:rsidP="001C38D6">
      <w:pPr>
        <w:pStyle w:val="InfoBlue"/>
        <w:ind w:firstLine="720"/>
        <w:rPr>
          <w:i w:val="0"/>
          <w:color w:val="auto"/>
          <w:sz w:val="24"/>
        </w:rPr>
      </w:pPr>
      <w:r w:rsidRPr="00D82085">
        <w:rPr>
          <w:i w:val="0"/>
          <w:color w:val="auto"/>
          <w:sz w:val="24"/>
        </w:rPr>
        <w:t>-</w:t>
      </w:r>
      <w:r w:rsidR="00AD64E8" w:rsidRPr="00D82085">
        <w:rPr>
          <w:i w:val="0"/>
          <w:color w:val="auto"/>
          <w:sz w:val="24"/>
        </w:rPr>
        <w:t xml:space="preserve">Legal and regulatory requirements, including application standards. </w:t>
      </w:r>
    </w:p>
    <w:p w:rsidR="00E421C6" w:rsidRPr="00D82085" w:rsidRDefault="001C38D6" w:rsidP="001C38D6">
      <w:pPr>
        <w:pStyle w:val="InfoBlue"/>
        <w:ind w:left="1440"/>
        <w:rPr>
          <w:i w:val="0"/>
          <w:color w:val="auto"/>
          <w:sz w:val="24"/>
        </w:rPr>
      </w:pPr>
      <w:r w:rsidRPr="00D82085">
        <w:rPr>
          <w:i w:val="0"/>
          <w:color w:val="auto"/>
          <w:sz w:val="24"/>
        </w:rPr>
        <w:t>-</w:t>
      </w:r>
      <w:r w:rsidR="00AD64E8" w:rsidRPr="00D82085">
        <w:rPr>
          <w:i w:val="0"/>
          <w:color w:val="auto"/>
          <w:sz w:val="24"/>
        </w:rPr>
        <w:t xml:space="preserve">Quality attributes of the system to be built, including usability, reliability, performance, and supportability requirements. </w:t>
      </w:r>
    </w:p>
    <w:p w:rsidR="00E421C6" w:rsidRPr="00D82085" w:rsidRDefault="001C38D6" w:rsidP="001C38D6">
      <w:pPr>
        <w:pStyle w:val="InfoBlue"/>
        <w:ind w:left="1440"/>
        <w:rPr>
          <w:i w:val="0"/>
          <w:color w:val="auto"/>
          <w:sz w:val="24"/>
        </w:rPr>
      </w:pPr>
      <w:r w:rsidRPr="00D82085">
        <w:rPr>
          <w:i w:val="0"/>
          <w:color w:val="auto"/>
          <w:sz w:val="24"/>
        </w:rPr>
        <w:t>-</w:t>
      </w:r>
      <w:r w:rsidR="00AD64E8" w:rsidRPr="00D82085">
        <w:rPr>
          <w:i w:val="0"/>
          <w:color w:val="auto"/>
          <w:sz w:val="24"/>
        </w:rPr>
        <w:t>Other requirements such as operating systems and environments, compatibility requir</w:t>
      </w:r>
      <w:r w:rsidR="00F74CF8" w:rsidRPr="00D82085">
        <w:rPr>
          <w:i w:val="0"/>
          <w:color w:val="auto"/>
          <w:sz w:val="24"/>
        </w:rPr>
        <w:t>ements, and design constraints.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40432F" w:rsidRPr="00400EB4" w:rsidRDefault="0040432F" w:rsidP="0040432F"/>
    <w:p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:rsidR="00D82085" w:rsidRPr="00D82085" w:rsidRDefault="00D82085" w:rsidP="00D82085">
      <w:pPr>
        <w:ind w:firstLine="720"/>
        <w:rPr>
          <w:sz w:val="24"/>
        </w:rPr>
      </w:pPr>
      <w:r w:rsidRPr="00D82085">
        <w:rPr>
          <w:sz w:val="24"/>
        </w:rPr>
        <w:t>The system is available 100% for the user and is used 24 h</w:t>
      </w:r>
      <w:r>
        <w:rPr>
          <w:sz w:val="24"/>
        </w:rPr>
        <w:t>ou</w:t>
      </w:r>
      <w:r w:rsidRPr="00D82085">
        <w:rPr>
          <w:sz w:val="24"/>
        </w:rPr>
        <w:t>rs a day and 365 days a</w:t>
      </w:r>
    </w:p>
    <w:p w:rsidR="00D82085" w:rsidRPr="00D82085" w:rsidRDefault="00D82085" w:rsidP="00D82085">
      <w:pPr>
        <w:rPr>
          <w:sz w:val="24"/>
        </w:rPr>
      </w:pPr>
      <w:r w:rsidRPr="00D82085">
        <w:rPr>
          <w:sz w:val="24"/>
        </w:rPr>
        <w:t>year. The system shall be operational 24 hours a day and 7 days a week.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:rsidR="00D82085" w:rsidRPr="00193A72" w:rsidRDefault="00D82085" w:rsidP="00193A72">
      <w:pPr>
        <w:ind w:firstLine="720"/>
        <w:rPr>
          <w:sz w:val="24"/>
        </w:rPr>
      </w:pPr>
      <w:r w:rsidRPr="00D82085">
        <w:rPr>
          <w:sz w:val="24"/>
        </w:rPr>
        <w:t>The sy</w:t>
      </w:r>
      <w:r>
        <w:rPr>
          <w:sz w:val="24"/>
        </w:rPr>
        <w:t>stem shall respond to the user in not less than several</w:t>
      </w:r>
      <w:r w:rsidRPr="00D82085">
        <w:rPr>
          <w:sz w:val="24"/>
        </w:rPr>
        <w:t xml:space="preserve"> seconds from</w:t>
      </w:r>
      <w:r>
        <w:rPr>
          <w:sz w:val="24"/>
        </w:rPr>
        <w:t xml:space="preserve"> </w:t>
      </w:r>
      <w:r w:rsidRPr="00D82085">
        <w:rPr>
          <w:sz w:val="24"/>
        </w:rPr>
        <w:t>the time of the request submittal. The system shall be allow</w:t>
      </w:r>
      <w:r>
        <w:rPr>
          <w:sz w:val="24"/>
        </w:rPr>
        <w:t>ed to take more time when doing large processing jobs, but r</w:t>
      </w:r>
      <w:r w:rsidRPr="00D82085">
        <w:rPr>
          <w:sz w:val="24"/>
        </w:rPr>
        <w:t>esponses to view information shall take no longer than 5 seconds to appear on the screen.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:rsidR="00193A72" w:rsidRDefault="00193A72" w:rsidP="00193A72">
      <w:pPr>
        <w:ind w:firstLine="720"/>
        <w:rPr>
          <w:sz w:val="24"/>
        </w:rPr>
      </w:pPr>
      <w:r w:rsidRPr="00193A72">
        <w:rPr>
          <w:sz w:val="24"/>
        </w:rPr>
        <w:t>There are</w:t>
      </w:r>
      <w:r>
        <w:rPr>
          <w:sz w:val="24"/>
        </w:rPr>
        <w:t xml:space="preserve"> </w:t>
      </w:r>
      <w:r w:rsidRPr="00193A72">
        <w:rPr>
          <w:sz w:val="24"/>
        </w:rPr>
        <w:t>different cat</w:t>
      </w:r>
      <w:r>
        <w:rPr>
          <w:sz w:val="24"/>
        </w:rPr>
        <w:t xml:space="preserve">egories of users, more exactly, </w:t>
      </w:r>
      <w:r w:rsidR="00AA1DA4">
        <w:rPr>
          <w:sz w:val="24"/>
        </w:rPr>
        <w:t>client and administator</w:t>
      </w:r>
      <w:r>
        <w:rPr>
          <w:sz w:val="24"/>
        </w:rPr>
        <w:t xml:space="preserve">. Each unique user should have access only to a limited number of actions, according to their rights. </w:t>
      </w:r>
      <w:r w:rsidRPr="00193A72">
        <w:rPr>
          <w:sz w:val="24"/>
        </w:rPr>
        <w:t xml:space="preserve">All system </w:t>
      </w:r>
      <w:r>
        <w:rPr>
          <w:sz w:val="24"/>
        </w:rPr>
        <w:t xml:space="preserve">data must be backed up every 24 </w:t>
      </w:r>
      <w:r w:rsidRPr="00193A72">
        <w:rPr>
          <w:sz w:val="24"/>
        </w:rPr>
        <w:t>hours and the backup cop</w:t>
      </w:r>
      <w:r>
        <w:rPr>
          <w:sz w:val="24"/>
        </w:rPr>
        <w:t>ies stored in a secure location. By this we can achieve a secure database for the project, but this functionality is beyond the course objective.</w:t>
      </w:r>
    </w:p>
    <w:p w:rsidR="00193A72" w:rsidRPr="00193A72" w:rsidRDefault="00193A72" w:rsidP="00193A72">
      <w:pPr>
        <w:ind w:left="720"/>
        <w:rPr>
          <w:sz w:val="24"/>
        </w:rPr>
      </w:pP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:rsidR="00EE6D75" w:rsidRPr="00EE6D75" w:rsidRDefault="00EE6D75" w:rsidP="00EE6D75">
      <w:pPr>
        <w:ind w:firstLine="720"/>
      </w:pPr>
      <w:r w:rsidRPr="00193A72">
        <w:rPr>
          <w:sz w:val="24"/>
        </w:rPr>
        <w:t>Th</w:t>
      </w:r>
      <w:r>
        <w:rPr>
          <w:sz w:val="24"/>
        </w:rPr>
        <w:t>e implemented system is tested using unit testing technique, by using test cases written by us or automatically generated ones.</w:t>
      </w:r>
    </w:p>
    <w:p w:rsidR="00193A72" w:rsidRPr="00193A72" w:rsidRDefault="00193A72" w:rsidP="00193A72">
      <w:pPr>
        <w:ind w:left="720"/>
      </w:pP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:rsidR="007B0D1D" w:rsidRPr="007B0D1D" w:rsidRDefault="007B0D1D" w:rsidP="007B0D1D">
      <w:pPr>
        <w:ind w:firstLine="720"/>
        <w:rPr>
          <w:sz w:val="24"/>
        </w:rPr>
      </w:pPr>
      <w:r w:rsidRPr="007B0D1D">
        <w:rPr>
          <w:sz w:val="24"/>
        </w:rPr>
        <w:t>The system shall allow the users to access the sys</w:t>
      </w:r>
      <w:r>
        <w:rPr>
          <w:sz w:val="24"/>
        </w:rPr>
        <w:t>tem from the Internet as it</w:t>
      </w:r>
      <w:r w:rsidRPr="007B0D1D">
        <w:rPr>
          <w:sz w:val="24"/>
        </w:rPr>
        <w:t xml:space="preserve"> uses</w:t>
      </w:r>
      <w:r>
        <w:rPr>
          <w:sz w:val="24"/>
        </w:rPr>
        <w:t xml:space="preserve"> a web browser as an interface. </w:t>
      </w:r>
      <w:r w:rsidRPr="007B0D1D">
        <w:rPr>
          <w:sz w:val="24"/>
        </w:rPr>
        <w:t>Since all users are familiar with the general usage of b</w:t>
      </w:r>
      <w:r>
        <w:rPr>
          <w:sz w:val="24"/>
        </w:rPr>
        <w:t xml:space="preserve">rowsers, no special training is </w:t>
      </w:r>
      <w:r w:rsidRPr="007B0D1D">
        <w:rPr>
          <w:sz w:val="24"/>
        </w:rPr>
        <w:t>requir</w:t>
      </w:r>
      <w:r>
        <w:rPr>
          <w:sz w:val="24"/>
        </w:rPr>
        <w:t>ed. The system is user friendly.</w:t>
      </w:r>
    </w:p>
    <w:p w:rsidR="0040432F" w:rsidRPr="00400EB4" w:rsidRDefault="0040432F" w:rsidP="0040432F"/>
    <w:p w:rsidR="00921E0D" w:rsidRPr="009C6595" w:rsidRDefault="00AD64E8" w:rsidP="009C6595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:rsidR="009C6595" w:rsidRDefault="009C6595" w:rsidP="009C6595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Hardware Constraints</w:t>
      </w:r>
    </w:p>
    <w:p w:rsidR="009C6595" w:rsidRPr="009C6595" w:rsidRDefault="009C6595" w:rsidP="00A24D86">
      <w:pPr>
        <w:ind w:firstLine="720"/>
        <w:rPr>
          <w:sz w:val="24"/>
        </w:rPr>
      </w:pPr>
      <w:r w:rsidRPr="009C6595">
        <w:rPr>
          <w:sz w:val="24"/>
        </w:rPr>
        <w:t>The system requires a database in order to store persistent data. The database should have</w:t>
      </w:r>
    </w:p>
    <w:p w:rsidR="009C6595" w:rsidRPr="009C6595" w:rsidRDefault="009C6595" w:rsidP="00A24D86">
      <w:pPr>
        <w:rPr>
          <w:sz w:val="24"/>
        </w:rPr>
      </w:pPr>
      <w:r w:rsidRPr="009C6595">
        <w:rPr>
          <w:sz w:val="24"/>
        </w:rPr>
        <w:lastRenderedPageBreak/>
        <w:t>backup capabilities. In some environments, RAM utilization and secondary storage (or lack of it)</w:t>
      </w:r>
    </w:p>
    <w:p w:rsidR="009C6595" w:rsidRDefault="009C6595" w:rsidP="00A24D86">
      <w:pPr>
        <w:rPr>
          <w:sz w:val="24"/>
        </w:rPr>
      </w:pPr>
      <w:r w:rsidRPr="009C6595">
        <w:rPr>
          <w:sz w:val="24"/>
        </w:rPr>
        <w:t xml:space="preserve">are very real restrictions. </w:t>
      </w:r>
    </w:p>
    <w:p w:rsidR="00A24D86" w:rsidRPr="009C6595" w:rsidRDefault="00A24D86" w:rsidP="00A24D86">
      <w:pPr>
        <w:ind w:firstLine="720"/>
        <w:rPr>
          <w:sz w:val="24"/>
        </w:rPr>
      </w:pPr>
    </w:p>
    <w:p w:rsidR="009C6595" w:rsidRDefault="009C6595" w:rsidP="009C6595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Software Constraints</w:t>
      </w:r>
    </w:p>
    <w:p w:rsidR="00A24D86" w:rsidRPr="00A24D86" w:rsidRDefault="00A24D86" w:rsidP="00A24D86">
      <w:pPr>
        <w:ind w:firstLine="720"/>
        <w:rPr>
          <w:sz w:val="24"/>
        </w:rPr>
      </w:pPr>
      <w:r w:rsidRPr="00A24D86">
        <w:rPr>
          <w:sz w:val="24"/>
        </w:rPr>
        <w:t>The development of the system will be constrained by the availability of required</w:t>
      </w:r>
    </w:p>
    <w:p w:rsidR="00A24D86" w:rsidRPr="00A24D86" w:rsidRDefault="00A24D86" w:rsidP="00A24D86">
      <w:pPr>
        <w:rPr>
          <w:sz w:val="24"/>
        </w:rPr>
      </w:pPr>
      <w:r w:rsidRPr="00A24D86">
        <w:rPr>
          <w:sz w:val="24"/>
        </w:rPr>
        <w:t>software such as database and development tools. To develop the system we will use Java</w:t>
      </w:r>
    </w:p>
    <w:p w:rsidR="009C6595" w:rsidRPr="00163BE1" w:rsidRDefault="00A24D86" w:rsidP="00163BE1">
      <w:pPr>
        <w:rPr>
          <w:sz w:val="24"/>
        </w:rPr>
      </w:pPr>
      <w:r>
        <w:rPr>
          <w:sz w:val="24"/>
        </w:rPr>
        <w:t xml:space="preserve">language, </w:t>
      </w:r>
      <w:r w:rsidR="00DE3BFA">
        <w:rPr>
          <w:sz w:val="24"/>
        </w:rPr>
        <w:t>Spring and Hibernate frameworks, Javafx</w:t>
      </w:r>
      <w:r>
        <w:rPr>
          <w:sz w:val="24"/>
        </w:rPr>
        <w:t xml:space="preserve"> for the GUI and My</w:t>
      </w:r>
      <w:r w:rsidRPr="00A24D86">
        <w:rPr>
          <w:sz w:val="24"/>
        </w:rPr>
        <w:t>SQL for the database</w:t>
      </w:r>
      <w:r>
        <w:rPr>
          <w:sz w:val="24"/>
        </w:rPr>
        <w:t>.</w:t>
      </w:r>
    </w:p>
    <w:p w:rsidR="009C6595" w:rsidRPr="009C6595" w:rsidRDefault="009C6595" w:rsidP="009C6595"/>
    <w:p w:rsidR="009C6595" w:rsidRDefault="009C6595" w:rsidP="009C6595"/>
    <w:p w:rsidR="009C6595" w:rsidRPr="009C6595" w:rsidRDefault="009C6595" w:rsidP="009C6595"/>
    <w:p w:rsidR="009C6595" w:rsidRPr="00400EB4" w:rsidRDefault="009C6595">
      <w:pPr>
        <w:pStyle w:val="BodyText"/>
      </w:pPr>
      <w:bookmarkStart w:id="10" w:name="_GoBack"/>
      <w:bookmarkEnd w:id="10"/>
    </w:p>
    <w:sectPr w:rsidR="009C6595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DC2" w:rsidRDefault="00FE3DC2">
      <w:pPr>
        <w:spacing w:line="240" w:lineRule="auto"/>
      </w:pPr>
      <w:r>
        <w:separator/>
      </w:r>
    </w:p>
  </w:endnote>
  <w:endnote w:type="continuationSeparator" w:id="0">
    <w:p w:rsidR="00FE3DC2" w:rsidRDefault="00FE3D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 w:rsidP="00C64848">
          <w:pPr>
            <w:jc w:val="center"/>
          </w:pPr>
          <w:r>
            <w:sym w:font="Symbol" w:char="F0D3"/>
          </w:r>
          <w:r w:rsidR="00C64848">
            <w:t xml:space="preserve"> Biris Alexandra</w:t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DE3BFA">
            <w:rPr>
              <w:noProof/>
            </w:rPr>
            <w:t>2018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DE3BFA">
            <w:rPr>
              <w:rStyle w:val="PageNumber"/>
              <w:noProof/>
            </w:rPr>
            <w:t>5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DC2" w:rsidRDefault="00FE3DC2">
      <w:pPr>
        <w:spacing w:line="240" w:lineRule="auto"/>
      </w:pPr>
      <w:r>
        <w:separator/>
      </w:r>
    </w:p>
  </w:footnote>
  <w:footnote w:type="continuationSeparator" w:id="0">
    <w:p w:rsidR="00FE3DC2" w:rsidRDefault="00FE3D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DF1923">
    <w:pPr>
      <w:pBdr>
        <w:bottom w:val="single" w:sz="6" w:space="1" w:color="auto"/>
      </w:pBdr>
      <w:jc w:val="right"/>
    </w:pPr>
    <w:fldSimple w:instr=" DOCPROPERTY &quot;Company&quot;  \* MERGEFORMAT ">
      <w:r w:rsidR="00C64848">
        <w:rPr>
          <w:rFonts w:ascii="Arial" w:hAnsi="Arial"/>
          <w:b/>
          <w:sz w:val="36"/>
        </w:rPr>
        <w:t>Biris Alexandra</w:t>
      </w:r>
    </w:fldSimple>
  </w:p>
  <w:p w:rsidR="00697B53" w:rsidRDefault="00DF19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C64848">
        <w:rPr>
          <w:rFonts w:ascii="Arial" w:hAnsi="Arial"/>
          <w:b/>
          <w:sz w:val="36"/>
        </w:rPr>
        <w:t>30432</w:t>
      </w:r>
    </w:fldSimple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C64848" w:rsidP="00DE3BFA">
          <w:r w:rsidRPr="00C64848">
            <w:t>O</w:t>
          </w:r>
          <w:r>
            <w:t>nline Book System</w:t>
          </w:r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</w:t>
          </w:r>
          <w:r w:rsidR="00C64848">
            <w:t xml:space="preserve"> 1.0</w:t>
          </w:r>
        </w:p>
      </w:tc>
    </w:tr>
    <w:tr w:rsidR="00E421C6">
      <w:tc>
        <w:tcPr>
          <w:tcW w:w="6379" w:type="dxa"/>
        </w:tcPr>
        <w:p w:rsidR="00E421C6" w:rsidRDefault="00DF1923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:rsidR="00E421C6" w:rsidRDefault="00AD64E8" w:rsidP="00C64848">
          <w:r>
            <w:t xml:space="preserve">  Date:  </w:t>
          </w:r>
          <w:r w:rsidR="00C64848">
            <w:t>18/03/18</w:t>
          </w:r>
        </w:p>
      </w:tc>
    </w:tr>
    <w:tr w:rsidR="00E421C6">
      <w:tc>
        <w:tcPr>
          <w:tcW w:w="9558" w:type="dxa"/>
          <w:gridSpan w:val="2"/>
        </w:tcPr>
        <w:p w:rsidR="00E421C6" w:rsidRDefault="00E421C6" w:rsidP="00C64848"/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161A84"/>
    <w:rsid w:val="00163BE1"/>
    <w:rsid w:val="00193A72"/>
    <w:rsid w:val="001C12A4"/>
    <w:rsid w:val="001C38D6"/>
    <w:rsid w:val="00400EB4"/>
    <w:rsid w:val="0040432F"/>
    <w:rsid w:val="00471B25"/>
    <w:rsid w:val="00697B53"/>
    <w:rsid w:val="007A32FC"/>
    <w:rsid w:val="007B0D1D"/>
    <w:rsid w:val="008421A9"/>
    <w:rsid w:val="00921E0D"/>
    <w:rsid w:val="009C6595"/>
    <w:rsid w:val="00A24D86"/>
    <w:rsid w:val="00AA1DA4"/>
    <w:rsid w:val="00AD64E8"/>
    <w:rsid w:val="00B4190F"/>
    <w:rsid w:val="00BA055D"/>
    <w:rsid w:val="00C64848"/>
    <w:rsid w:val="00C736BB"/>
    <w:rsid w:val="00D82085"/>
    <w:rsid w:val="00DE3BFA"/>
    <w:rsid w:val="00DF1923"/>
    <w:rsid w:val="00E421C6"/>
    <w:rsid w:val="00EE5133"/>
    <w:rsid w:val="00EE6D75"/>
    <w:rsid w:val="00F74CF8"/>
    <w:rsid w:val="00F948CF"/>
    <w:rsid w:val="00FE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072A967-8BD9-4C36-8E67-FD92430F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289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Biriş Alexandra</cp:lastModifiedBy>
  <cp:revision>18</cp:revision>
  <cp:lastPrinted>1899-12-31T22:00:00Z</cp:lastPrinted>
  <dcterms:created xsi:type="dcterms:W3CDTF">2010-02-24T09:18:00Z</dcterms:created>
  <dcterms:modified xsi:type="dcterms:W3CDTF">2018-05-21T23:09:00Z</dcterms:modified>
</cp:coreProperties>
</file>