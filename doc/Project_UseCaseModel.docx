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D3" w:rsidRPr="00AD232E" w:rsidRDefault="009409D3" w:rsidP="009409D3">
      <w:pPr>
        <w:pStyle w:val="Title"/>
        <w:jc w:val="right"/>
        <w:rPr>
          <w:rFonts w:ascii="Times New Roman" w:hAnsi="Times New Roman"/>
        </w:rPr>
      </w:pPr>
      <w:fldSimple w:instr=" SUBJECT  \* MERGEFORMAT ">
        <w:r>
          <w:rPr>
            <w:rFonts w:ascii="Times New Roman" w:hAnsi="Times New Roman"/>
          </w:rPr>
          <w:t>Online Book System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9409D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203A5D">
            <w:pPr>
              <w:pStyle w:val="Tabletext"/>
            </w:pPr>
            <w:r>
              <w:t>18/03/18</w:t>
            </w:r>
          </w:p>
        </w:tc>
        <w:tc>
          <w:tcPr>
            <w:tcW w:w="1152" w:type="dxa"/>
          </w:tcPr>
          <w:p w:rsidR="008C4393" w:rsidRPr="00D047E9" w:rsidRDefault="00203A5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E21D03">
            <w:pPr>
              <w:pStyle w:val="Tabletext"/>
            </w:pPr>
            <w:r>
              <w:t>Added the first draft of UML use-case diagram</w:t>
            </w:r>
          </w:p>
        </w:tc>
        <w:tc>
          <w:tcPr>
            <w:tcW w:w="2304" w:type="dxa"/>
          </w:tcPr>
          <w:p w:rsidR="008C4393" w:rsidRPr="00D047E9" w:rsidRDefault="00203A5D">
            <w:pPr>
              <w:pStyle w:val="Tabletext"/>
            </w:pPr>
            <w:r>
              <w:t>Biris Alexandra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7F1E5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F1E5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7F1E5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F1E5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5677CD" w:rsidRPr="007F1E51" w:rsidRDefault="005677CD" w:rsidP="00640652">
      <w:pPr>
        <w:spacing w:line="240" w:lineRule="auto"/>
        <w:jc w:val="both"/>
        <w:rPr>
          <w:b/>
          <w:i/>
          <w:color w:val="C0504D"/>
          <w:sz w:val="24"/>
        </w:rPr>
      </w:pPr>
    </w:p>
    <w:p w:rsidR="00C2251F" w:rsidRPr="00681B9C" w:rsidRDefault="00C2251F" w:rsidP="00C2251F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Use case: </w:t>
      </w:r>
      <w:r w:rsidR="004650D7">
        <w:rPr>
          <w:rFonts w:ascii="Times New Roman" w:hAnsi="Times New Roman"/>
          <w:b w:val="0"/>
          <w:sz w:val="24"/>
          <w:szCs w:val="24"/>
        </w:rPr>
        <w:t>Buy now</w:t>
      </w:r>
    </w:p>
    <w:p w:rsidR="00C2251F" w:rsidRPr="00681B9C" w:rsidRDefault="00C2251F" w:rsidP="00C2251F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>Level:</w:t>
      </w:r>
      <w:r w:rsidRPr="00681B9C">
        <w:rPr>
          <w:rFonts w:ascii="Times New Roman" w:hAnsi="Times New Roman"/>
          <w:b w:val="0"/>
          <w:sz w:val="24"/>
          <w:szCs w:val="24"/>
        </w:rPr>
        <w:t xml:space="preserve"> User-goal level</w:t>
      </w:r>
    </w:p>
    <w:p w:rsidR="00C2251F" w:rsidRPr="00681B9C" w:rsidRDefault="00C2251F" w:rsidP="00C2251F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Primary actor: </w:t>
      </w:r>
      <w:r w:rsidR="004650D7">
        <w:rPr>
          <w:rFonts w:ascii="Times New Roman" w:hAnsi="Times New Roman"/>
          <w:b w:val="0"/>
          <w:sz w:val="24"/>
          <w:szCs w:val="24"/>
        </w:rPr>
        <w:t>Client</w:t>
      </w:r>
    </w:p>
    <w:p w:rsidR="00C2251F" w:rsidRPr="00681B9C" w:rsidRDefault="00C2251F" w:rsidP="00C2251F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Main success scenario: </w:t>
      </w:r>
    </w:p>
    <w:p w:rsidR="00C2251F" w:rsidRPr="00681B9C" w:rsidRDefault="00C2251F" w:rsidP="00C2251F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5" w:name="_GoBack"/>
      <w:r w:rsidR="004650D7">
        <w:rPr>
          <w:sz w:val="24"/>
          <w:szCs w:val="24"/>
        </w:rPr>
        <w:t>-the client</w:t>
      </w:r>
      <w:r w:rsidRPr="00681B9C">
        <w:rPr>
          <w:sz w:val="24"/>
          <w:szCs w:val="24"/>
        </w:rPr>
        <w:t xml:space="preserve"> logs in her/his account using a username and a password</w:t>
      </w:r>
    </w:p>
    <w:p w:rsidR="00C2251F" w:rsidRPr="00681B9C" w:rsidRDefault="00C2251F" w:rsidP="00C2251F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</w:t>
      </w:r>
      <w:r w:rsidR="004650D7">
        <w:rPr>
          <w:sz w:val="24"/>
          <w:szCs w:val="24"/>
        </w:rPr>
        <w:t xml:space="preserve">the client chooses a book from the displayed list </w:t>
      </w:r>
    </w:p>
    <w:p w:rsidR="00C2251F" w:rsidRPr="00681B9C" w:rsidRDefault="00C2251F" w:rsidP="00C2251F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</w:t>
      </w:r>
      <w:r w:rsidR="004650D7">
        <w:rPr>
          <w:sz w:val="24"/>
          <w:szCs w:val="24"/>
        </w:rPr>
        <w:t>the button buy now is pressed</w:t>
      </w:r>
    </w:p>
    <w:bookmarkEnd w:id="5"/>
    <w:p w:rsidR="00C2251F" w:rsidRPr="00681B9C" w:rsidRDefault="00C2251F" w:rsidP="00C2251F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Extensions: </w:t>
      </w:r>
    </w:p>
    <w:p w:rsidR="00C2251F" w:rsidRPr="00681B9C" w:rsidRDefault="00C2251F" w:rsidP="00C2251F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 xml:space="preserve">-problems at the log in, such as </w:t>
      </w:r>
      <w:r w:rsidR="004650D7">
        <w:rPr>
          <w:sz w:val="24"/>
          <w:szCs w:val="24"/>
        </w:rPr>
        <w:t>client</w:t>
      </w:r>
      <w:r w:rsidRPr="00681B9C">
        <w:rPr>
          <w:sz w:val="24"/>
          <w:szCs w:val="24"/>
        </w:rPr>
        <w:t xml:space="preserve"> forgetting the username or the password</w:t>
      </w:r>
    </w:p>
    <w:p w:rsidR="00C2251F" w:rsidRDefault="00C2251F" w:rsidP="00C2251F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-error encountered when accessing the database</w:t>
      </w:r>
      <w:r w:rsidR="004650D7">
        <w:rPr>
          <w:sz w:val="24"/>
          <w:szCs w:val="24"/>
        </w:rPr>
        <w:t xml:space="preserve"> for buying the book</w:t>
      </w:r>
    </w:p>
    <w:p w:rsidR="000C11D4" w:rsidRDefault="000C11D4" w:rsidP="00C2251F">
      <w:pPr>
        <w:rPr>
          <w:sz w:val="24"/>
          <w:szCs w:val="24"/>
        </w:rPr>
      </w:pPr>
    </w:p>
    <w:p w:rsidR="000C11D4" w:rsidRPr="00681B9C" w:rsidRDefault="000C11D4" w:rsidP="000C11D4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Use case: </w:t>
      </w:r>
      <w:r>
        <w:rPr>
          <w:rFonts w:ascii="Times New Roman" w:hAnsi="Times New Roman"/>
          <w:b w:val="0"/>
          <w:sz w:val="24"/>
          <w:szCs w:val="24"/>
        </w:rPr>
        <w:t>Add new books</w:t>
      </w:r>
    </w:p>
    <w:p w:rsidR="000C11D4" w:rsidRPr="00681B9C" w:rsidRDefault="000C11D4" w:rsidP="000C11D4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>Level:</w:t>
      </w:r>
      <w:r>
        <w:rPr>
          <w:rFonts w:ascii="Times New Roman" w:hAnsi="Times New Roman"/>
          <w:b w:val="0"/>
          <w:sz w:val="24"/>
          <w:szCs w:val="24"/>
        </w:rPr>
        <w:t xml:space="preserve"> Sub-function</w:t>
      </w:r>
    </w:p>
    <w:p w:rsidR="000C11D4" w:rsidRPr="00681B9C" w:rsidRDefault="000C11D4" w:rsidP="000C11D4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Primary actor: </w:t>
      </w:r>
      <w:r>
        <w:rPr>
          <w:rFonts w:ascii="Times New Roman" w:hAnsi="Times New Roman"/>
          <w:b w:val="0"/>
          <w:sz w:val="24"/>
          <w:szCs w:val="24"/>
        </w:rPr>
        <w:t>Admin</w:t>
      </w:r>
    </w:p>
    <w:p w:rsidR="000C11D4" w:rsidRPr="00681B9C" w:rsidRDefault="000C11D4" w:rsidP="000C11D4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Main success scenario: </w:t>
      </w:r>
    </w:p>
    <w:p w:rsidR="000C11D4" w:rsidRPr="00681B9C" w:rsidRDefault="000C11D4" w:rsidP="000C11D4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  <w:t>-the admin</w:t>
      </w:r>
      <w:r w:rsidRPr="00681B9C">
        <w:rPr>
          <w:sz w:val="24"/>
          <w:szCs w:val="24"/>
        </w:rPr>
        <w:t xml:space="preserve"> logs in her/his account using a username and a password</w:t>
      </w:r>
    </w:p>
    <w:p w:rsidR="000C11D4" w:rsidRPr="00681B9C" w:rsidRDefault="000C11D4" w:rsidP="000C11D4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</w:t>
      </w:r>
      <w:r>
        <w:rPr>
          <w:sz w:val="24"/>
          <w:szCs w:val="24"/>
        </w:rPr>
        <w:t xml:space="preserve">the admin introduces all the required information for adding a new book </w:t>
      </w:r>
    </w:p>
    <w:p w:rsidR="000C11D4" w:rsidRPr="00681B9C" w:rsidRDefault="000C11D4" w:rsidP="000C11D4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Extensions: </w:t>
      </w:r>
    </w:p>
    <w:p w:rsidR="000C11D4" w:rsidRDefault="000C11D4" w:rsidP="000C11D4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-prob</w:t>
      </w:r>
      <w:r>
        <w:rPr>
          <w:sz w:val="24"/>
          <w:szCs w:val="24"/>
        </w:rPr>
        <w:t>lems at the log in, such as</w:t>
      </w:r>
      <w:r w:rsidRPr="00681B9C">
        <w:rPr>
          <w:sz w:val="24"/>
          <w:szCs w:val="24"/>
        </w:rPr>
        <w:t xml:space="preserve"> forgetting the username or the password</w:t>
      </w:r>
    </w:p>
    <w:p w:rsidR="000C11D4" w:rsidRPr="00681B9C" w:rsidRDefault="000C11D4" w:rsidP="000C11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-trying to add a book already existing in the shop</w:t>
      </w:r>
    </w:p>
    <w:p w:rsidR="000C11D4" w:rsidRDefault="000C11D4" w:rsidP="000C11D4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-error encountered when accessing the database</w:t>
      </w:r>
    </w:p>
    <w:p w:rsidR="00D70758" w:rsidRDefault="00D70758" w:rsidP="000C11D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70758" w:rsidRPr="00681B9C" w:rsidRDefault="00D70758" w:rsidP="00D70758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Use case: </w:t>
      </w:r>
      <w:r>
        <w:rPr>
          <w:rFonts w:ascii="Times New Roman" w:hAnsi="Times New Roman"/>
          <w:b w:val="0"/>
          <w:sz w:val="24"/>
          <w:szCs w:val="24"/>
        </w:rPr>
        <w:t>Register</w:t>
      </w:r>
    </w:p>
    <w:p w:rsidR="00D70758" w:rsidRPr="00681B9C" w:rsidRDefault="00D70758" w:rsidP="00D70758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>Level:</w:t>
      </w:r>
      <w:r>
        <w:rPr>
          <w:rFonts w:ascii="Times New Roman" w:hAnsi="Times New Roman"/>
          <w:b w:val="0"/>
          <w:sz w:val="24"/>
          <w:szCs w:val="24"/>
        </w:rPr>
        <w:t xml:space="preserve"> Sub-function</w:t>
      </w:r>
    </w:p>
    <w:p w:rsidR="00D70758" w:rsidRPr="00681B9C" w:rsidRDefault="00D70758" w:rsidP="00D70758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Primary actor: </w:t>
      </w:r>
      <w:r>
        <w:rPr>
          <w:rFonts w:ascii="Times New Roman" w:hAnsi="Times New Roman"/>
          <w:b w:val="0"/>
          <w:sz w:val="24"/>
          <w:szCs w:val="24"/>
        </w:rPr>
        <w:t>Client</w:t>
      </w:r>
    </w:p>
    <w:p w:rsidR="00D70758" w:rsidRPr="00681B9C" w:rsidRDefault="00D70758" w:rsidP="00D70758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Main success scenario: </w:t>
      </w:r>
    </w:p>
    <w:p w:rsidR="00D70758" w:rsidRPr="00681B9C" w:rsidRDefault="00D70758" w:rsidP="00D70758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  <w:t>-the client</w:t>
      </w:r>
      <w:r w:rsidRPr="00681B9C">
        <w:rPr>
          <w:sz w:val="24"/>
          <w:szCs w:val="24"/>
        </w:rPr>
        <w:t xml:space="preserve"> </w:t>
      </w:r>
      <w:r>
        <w:rPr>
          <w:sz w:val="24"/>
          <w:szCs w:val="24"/>
        </w:rPr>
        <w:t>creates a new account by filling a form</w:t>
      </w:r>
    </w:p>
    <w:p w:rsidR="00D70758" w:rsidRPr="00681B9C" w:rsidRDefault="00D70758" w:rsidP="00D70758">
      <w:pPr>
        <w:pStyle w:val="Title"/>
        <w:ind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Extensions: </w:t>
      </w:r>
    </w:p>
    <w:p w:rsidR="00D70758" w:rsidRPr="00681B9C" w:rsidRDefault="00D70758" w:rsidP="00D70758">
      <w:pPr>
        <w:ind w:left="1440"/>
        <w:rPr>
          <w:sz w:val="24"/>
          <w:szCs w:val="24"/>
        </w:rPr>
      </w:pPr>
      <w:r w:rsidRPr="00681B9C">
        <w:rPr>
          <w:sz w:val="24"/>
          <w:szCs w:val="24"/>
        </w:rPr>
        <w:t>-prob</w:t>
      </w:r>
      <w:r>
        <w:rPr>
          <w:sz w:val="24"/>
          <w:szCs w:val="24"/>
        </w:rPr>
        <w:t>lems at the registration, such as using an existing username or an invalid password</w:t>
      </w:r>
    </w:p>
    <w:p w:rsidR="00D70758" w:rsidRPr="00681B9C" w:rsidRDefault="00D70758" w:rsidP="00D70758">
      <w:pPr>
        <w:rPr>
          <w:sz w:val="24"/>
          <w:szCs w:val="24"/>
        </w:rPr>
      </w:pPr>
      <w:r w:rsidRPr="00681B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B9C">
        <w:rPr>
          <w:sz w:val="24"/>
          <w:szCs w:val="24"/>
        </w:rPr>
        <w:t>-error encountered when accessing the database</w:t>
      </w:r>
      <w:r>
        <w:rPr>
          <w:sz w:val="24"/>
          <w:szCs w:val="24"/>
        </w:rPr>
        <w:t xml:space="preserve"> for adding a new user</w:t>
      </w:r>
    </w:p>
    <w:p w:rsidR="00D70758" w:rsidRPr="00681B9C" w:rsidRDefault="00D70758" w:rsidP="000C11D4">
      <w:pPr>
        <w:rPr>
          <w:sz w:val="24"/>
          <w:szCs w:val="24"/>
        </w:rPr>
      </w:pPr>
    </w:p>
    <w:p w:rsidR="000C11D4" w:rsidRDefault="000C11D4" w:rsidP="00C2251F">
      <w:pPr>
        <w:rPr>
          <w:sz w:val="24"/>
          <w:szCs w:val="24"/>
        </w:rPr>
      </w:pPr>
    </w:p>
    <w:p w:rsidR="00D70758" w:rsidRDefault="00D70758" w:rsidP="00C2251F">
      <w:pPr>
        <w:rPr>
          <w:sz w:val="24"/>
          <w:szCs w:val="24"/>
        </w:rPr>
      </w:pPr>
    </w:p>
    <w:p w:rsidR="00D70758" w:rsidRDefault="00D70758" w:rsidP="00C2251F">
      <w:pPr>
        <w:rPr>
          <w:sz w:val="24"/>
          <w:szCs w:val="24"/>
        </w:rPr>
      </w:pPr>
    </w:p>
    <w:p w:rsidR="00D70758" w:rsidRDefault="00D70758" w:rsidP="00C2251F">
      <w:pPr>
        <w:rPr>
          <w:sz w:val="24"/>
          <w:szCs w:val="24"/>
        </w:rPr>
      </w:pPr>
    </w:p>
    <w:p w:rsidR="00D70758" w:rsidRPr="00681B9C" w:rsidRDefault="00D70758" w:rsidP="00C2251F">
      <w:pPr>
        <w:rPr>
          <w:sz w:val="24"/>
          <w:szCs w:val="24"/>
        </w:rPr>
      </w:pPr>
    </w:p>
    <w:p w:rsidR="005677CD" w:rsidRPr="007F1E51" w:rsidRDefault="005677CD" w:rsidP="005677C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234BCB" w:rsidRDefault="00234BCB" w:rsidP="00234BCB"/>
    <w:p w:rsidR="00234BCB" w:rsidRDefault="00234BCB" w:rsidP="00234BCB"/>
    <w:p w:rsidR="00234BCB" w:rsidRPr="00234BCB" w:rsidRDefault="00234BCB" w:rsidP="00234BCB"/>
    <w:p w:rsidR="008C4393" w:rsidRDefault="00400EA1" w:rsidP="00B45955">
      <w:pPr>
        <w:pStyle w:val="InfoBlue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296.25pt">
            <v:imagedata r:id="rId8" o:title="Plm"/>
          </v:shape>
        </w:pict>
      </w:r>
    </w:p>
    <w:p w:rsidR="00234BCB" w:rsidRDefault="00234BCB" w:rsidP="00234BCB">
      <w:pPr>
        <w:pStyle w:val="BodyText"/>
      </w:pPr>
    </w:p>
    <w:p w:rsidR="00D70758" w:rsidRDefault="00D70758" w:rsidP="00234BCB">
      <w:pPr>
        <w:pStyle w:val="BodyText"/>
      </w:pPr>
    </w:p>
    <w:p w:rsidR="00234BCB" w:rsidRPr="00234BCB" w:rsidRDefault="00400EA1" w:rsidP="006821EB">
      <w:pPr>
        <w:pStyle w:val="BodyText"/>
        <w:jc w:val="center"/>
      </w:pPr>
      <w:r>
        <w:pict>
          <v:shape id="_x0000_i1026" type="#_x0000_t75" style="width:247.5pt;height:213.75pt">
            <v:imagedata r:id="rId9" o:title="Plm"/>
          </v:shape>
        </w:pict>
      </w:r>
    </w:p>
    <w:sectPr w:rsidR="00234BCB" w:rsidRPr="00234BCB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EA1" w:rsidRDefault="00400EA1">
      <w:pPr>
        <w:spacing w:line="240" w:lineRule="auto"/>
      </w:pPr>
      <w:r>
        <w:separator/>
      </w:r>
    </w:p>
  </w:endnote>
  <w:endnote w:type="continuationSeparator" w:id="0">
    <w:p w:rsidR="00400EA1" w:rsidRDefault="00400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203A5D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03A5D">
            <w:t xml:space="preserve"> Biris Alexandra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1317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D13175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EA1" w:rsidRDefault="00400EA1">
      <w:pPr>
        <w:spacing w:line="240" w:lineRule="auto"/>
      </w:pPr>
      <w:r>
        <w:separator/>
      </w:r>
    </w:p>
  </w:footnote>
  <w:footnote w:type="continuationSeparator" w:id="0">
    <w:p w:rsidR="00400EA1" w:rsidRDefault="00400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7F1E51">
    <w:pPr>
      <w:pBdr>
        <w:bottom w:val="single" w:sz="6" w:space="1" w:color="auto"/>
      </w:pBdr>
      <w:jc w:val="right"/>
    </w:pPr>
    <w:fldSimple w:instr=" DOCPROPERTY &quot;Company&quot;  \* MERGEFORMAT ">
      <w:r w:rsidR="009409D3">
        <w:rPr>
          <w:rFonts w:ascii="Arial" w:hAnsi="Arial"/>
          <w:b/>
          <w:sz w:val="36"/>
        </w:rPr>
        <w:t>Biris Alexandra</w:t>
      </w:r>
    </w:fldSimple>
  </w:p>
  <w:p w:rsidR="0004741B" w:rsidRDefault="007F1E51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409D3">
        <w:rPr>
          <w:rFonts w:ascii="Arial" w:hAnsi="Arial"/>
          <w:b/>
          <w:sz w:val="36"/>
        </w:rPr>
        <w:t>30432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03A5D" w:rsidP="00D13175">
          <w:r w:rsidRPr="00203A5D">
            <w:t>Online Book System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03A5D">
            <w:t xml:space="preserve">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203A5D">
          <w:r>
            <w:t xml:space="preserve">  Date:  18/03/18</w:t>
          </w:r>
        </w:p>
      </w:tc>
    </w:tr>
    <w:tr w:rsidR="008C4393">
      <w:tc>
        <w:tcPr>
          <w:tcW w:w="9558" w:type="dxa"/>
          <w:gridSpan w:val="2"/>
        </w:tcPr>
        <w:p w:rsidR="008C4393" w:rsidRDefault="008C4393" w:rsidP="00203A5D"/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C11D4"/>
    <w:rsid w:val="00203A5D"/>
    <w:rsid w:val="00234BCB"/>
    <w:rsid w:val="002D02EB"/>
    <w:rsid w:val="00400EA1"/>
    <w:rsid w:val="004650D7"/>
    <w:rsid w:val="0056530F"/>
    <w:rsid w:val="005677CD"/>
    <w:rsid w:val="00570E86"/>
    <w:rsid w:val="00640652"/>
    <w:rsid w:val="00664E4B"/>
    <w:rsid w:val="006821EB"/>
    <w:rsid w:val="006C543D"/>
    <w:rsid w:val="007F1E51"/>
    <w:rsid w:val="008C4393"/>
    <w:rsid w:val="0090593F"/>
    <w:rsid w:val="009409D3"/>
    <w:rsid w:val="00A8139C"/>
    <w:rsid w:val="00B45955"/>
    <w:rsid w:val="00C2251F"/>
    <w:rsid w:val="00C709E3"/>
    <w:rsid w:val="00D047E9"/>
    <w:rsid w:val="00D13175"/>
    <w:rsid w:val="00D70758"/>
    <w:rsid w:val="00D720D3"/>
    <w:rsid w:val="00E21D0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0F8ED8-208A-4304-BD45-D65A024D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C2251F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70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Biriş Alexandra</cp:lastModifiedBy>
  <cp:revision>19</cp:revision>
  <dcterms:created xsi:type="dcterms:W3CDTF">2010-02-24T09:14:00Z</dcterms:created>
  <dcterms:modified xsi:type="dcterms:W3CDTF">2018-05-21T23:11:00Z</dcterms:modified>
</cp:coreProperties>
</file>